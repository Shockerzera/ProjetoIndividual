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41557F1A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</w:t>
      </w:r>
      <w:r w:rsidR="00443A31">
        <w:rPr>
          <w:rFonts w:cs="Arial"/>
        </w:rPr>
        <w:t>CIÊNCIA DA COMPUTAÇÃO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1F6F3AE7" w:rsidR="00370E34" w:rsidRPr="004C56C6" w:rsidRDefault="00443A31" w:rsidP="00E07423">
      <w:pPr>
        <w:pStyle w:val="NormalGrande"/>
      </w:pPr>
      <w:r>
        <w:t>MIGUEL CARVALHO SCHREMPP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5C8F3224" w14:textId="7F059C3F" w:rsidR="00370E34" w:rsidRPr="004C56C6" w:rsidRDefault="00443A31" w:rsidP="00E07423">
      <w:pPr>
        <w:pStyle w:val="NormalGrande"/>
      </w:pPr>
      <w:r>
        <w:t>PROJETO INDIVIDUAL – HARRY POTTER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576C570F" w14:textId="77777777" w:rsidR="00443A31" w:rsidRDefault="00443A31" w:rsidP="00E07423">
      <w:pPr>
        <w:pStyle w:val="NormalGrande"/>
      </w:pPr>
    </w:p>
    <w:p w14:paraId="38BD33BA" w14:textId="77777777" w:rsidR="00443A31" w:rsidRDefault="00443A31" w:rsidP="00E07423">
      <w:pPr>
        <w:pStyle w:val="NormalGrande"/>
      </w:pPr>
    </w:p>
    <w:p w14:paraId="7E311BC8" w14:textId="7254C2AC" w:rsidR="00370E34" w:rsidRPr="004C56C6" w:rsidRDefault="00A379BB" w:rsidP="00E07423">
      <w:pPr>
        <w:pStyle w:val="NormalGrande"/>
      </w:pPr>
      <w:r>
        <w:t>SÃO PAULO</w:t>
      </w:r>
    </w:p>
    <w:p w14:paraId="46E01EFC" w14:textId="1F11888F" w:rsidR="00443A31" w:rsidRDefault="00A379BB" w:rsidP="00443A31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5E396EE7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574ADE">
        <w:t>5</w:t>
      </w:r>
      <w:r w:rsidR="00574ADE">
        <w:fldChar w:fldCharType="end"/>
      </w:r>
    </w:p>
    <w:p w14:paraId="16EB8D54" w14:textId="3FFF9F3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988FC" w14:textId="2A5EAB92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91199" w14:textId="2440FB8D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64AC9" w14:textId="21F99517" w:rsidR="00574ADE" w:rsidRDefault="00574ADE" w:rsidP="00FB6740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FBF96" w14:textId="55C96A28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_Toc104391407 \h </w:instrText>
      </w:r>
      <w:r>
        <w:fldChar w:fldCharType="separate"/>
      </w:r>
      <w:r>
        <w:t>7</w:t>
      </w:r>
      <w:r>
        <w:fldChar w:fldCharType="end"/>
      </w:r>
    </w:p>
    <w:p w14:paraId="4F45AAAB" w14:textId="4035C4F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13F68" w14:textId="001CA80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A5817" w14:textId="0647565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245FE" w14:textId="358D0C6D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2.4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PRODUCT BACKLOG e requisitos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_Toc104391411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11F400BC" w14:textId="69014D78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2.5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Sprints / sprint backlog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_Toc104391412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58CCEF82" w14:textId="390A4A92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116556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_Toc104391413 \h </w:instrText>
      </w:r>
      <w:r>
        <w:fldChar w:fldCharType="separate"/>
      </w:r>
      <w:r>
        <w:t>9</w:t>
      </w:r>
      <w:r>
        <w:fldChar w:fldCharType="end"/>
      </w:r>
    </w:p>
    <w:p w14:paraId="490D2571" w14:textId="4B7C4C0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Solução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624A60" w14:textId="3820E45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C150D" w14:textId="0D2371CF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5054D5" w14:textId="2B5B5A1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369A9" w14:textId="5908BBF1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_Toc104391418 \h </w:instrText>
      </w:r>
      <w:r>
        <w:fldChar w:fldCharType="separate"/>
      </w:r>
      <w:r>
        <w:t>11</w:t>
      </w:r>
      <w:r>
        <w:fldChar w:fldCharType="end"/>
      </w:r>
    </w:p>
    <w:p w14:paraId="4E896304" w14:textId="739C534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A87C81" w14:textId="36C23A65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BD117D" w14:textId="18DA1A3D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_Toc104391421 \h </w:instrText>
      </w:r>
      <w:r>
        <w:fldChar w:fldCharType="separate"/>
      </w:r>
      <w:r>
        <w:t>13</w:t>
      </w:r>
      <w:r>
        <w:fldChar w:fldCharType="end"/>
      </w:r>
    </w:p>
    <w:p w14:paraId="2154E432" w14:textId="333666CC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C30856" w14:textId="4A9324A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23B198" w14:textId="063298BE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60F2B5" w14:textId="656CB7B3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FF0898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104391402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AB563BD" w:rsidR="00370E34" w:rsidRDefault="003E6F98" w:rsidP="003F4E12">
      <w:pPr>
        <w:rPr>
          <w:noProof/>
        </w:rPr>
      </w:pPr>
      <w:r>
        <w:rPr>
          <w:noProof/>
        </w:rPr>
        <w:tab/>
      </w:r>
      <w:r w:rsidR="00615184">
        <w:rPr>
          <w:noProof/>
        </w:rPr>
        <w:t>Harry Potter Site</w:t>
      </w:r>
      <w:r w:rsidR="003F4E12">
        <w:rPr>
          <w:noProof/>
        </w:rPr>
        <w:t xml:space="preserve">, </w:t>
      </w:r>
      <w:r w:rsidR="00615184">
        <w:rPr>
          <w:noProof/>
        </w:rPr>
        <w:t>Miguel Carvalho Schrempp</w:t>
      </w:r>
      <w:r w:rsidR="003F4E12">
        <w:rPr>
          <w:noProof/>
        </w:rPr>
        <w:t xml:space="preserve">, </w:t>
      </w:r>
      <w:r w:rsidR="00615184">
        <w:rPr>
          <w:noProof/>
        </w:rPr>
        <w:t>somos um site de perguntas relacionado aos filmes de Harry Potter</w:t>
      </w:r>
      <w:r w:rsidR="003F4E12">
        <w:rPr>
          <w:noProof/>
        </w:rPr>
        <w:t xml:space="preserve">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04391403"/>
      <w:bookmarkStart w:id="7" w:name="_Toc124080447"/>
      <w:r>
        <w:rPr>
          <w:b/>
        </w:rPr>
        <w:t>CONTEXTO</w:t>
      </w:r>
      <w:bookmarkEnd w:id="6"/>
    </w:p>
    <w:p w14:paraId="46146C21" w14:textId="05BCEE48" w:rsidR="00A53FEA" w:rsidRPr="003F4E12" w:rsidRDefault="00FB6740" w:rsidP="00A53FEA">
      <w:r>
        <w:t>Baseado no meu interesse pessoal, e, curiosidade sobre a saga de Harry Potter,</w:t>
      </w:r>
      <w:r w:rsidR="00D56A18">
        <w:t xml:space="preserve"> acredito que era necessário um site com perguntas sobre o mesmo, para que você teste seu conhecimento e consiga ajudar sua “casa de Hogwarts” a ganhar o torneio </w:t>
      </w:r>
      <w:proofErr w:type="spellStart"/>
      <w:r w:rsidR="00D56A18">
        <w:t>tribruxo</w:t>
      </w:r>
      <w:proofErr w:type="spellEnd"/>
      <w:r w:rsidR="00D56A18">
        <w:t xml:space="preserve"> do site.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104391404"/>
      <w:r w:rsidRPr="00084588">
        <w:rPr>
          <w:b/>
        </w:rPr>
        <w:t>Problema / justificativa do projeto</w:t>
      </w:r>
      <w:bookmarkEnd w:id="8"/>
    </w:p>
    <w:p w14:paraId="35EA34EA" w14:textId="0CA7DBC5" w:rsidR="003F4E12" w:rsidRDefault="00615184" w:rsidP="003712CA">
      <w:r>
        <w:t>Muitos fãs de Harry Potter querem algo que desafie seu conhecimento sobre o mesmo, porém, os sites já existentes, não são focados em Harry Potter, mas sim sobre vários assuntos</w:t>
      </w:r>
      <w:r w:rsidR="00FB6740">
        <w:t>, em</w:t>
      </w:r>
      <w:r>
        <w:t xml:space="preserve"> que os próprios fãs da saga</w:t>
      </w:r>
      <w:r w:rsidR="00FB6740">
        <w:t xml:space="preserve"> criam e publicam seus </w:t>
      </w:r>
      <w:proofErr w:type="spellStart"/>
      <w:r w:rsidR="00FB6740">
        <w:t>quizes</w:t>
      </w:r>
      <w:proofErr w:type="spellEnd"/>
      <w:r w:rsidR="00FB6740">
        <w:t>, assim, gerando perguntas não conexas com a realidade.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104391405"/>
      <w:r w:rsidRPr="00192CAB">
        <w:rPr>
          <w:b/>
        </w:rPr>
        <w:t>objetivo da solução</w:t>
      </w:r>
      <w:bookmarkEnd w:id="9"/>
    </w:p>
    <w:p w14:paraId="20227D52" w14:textId="03003109" w:rsidR="003F4E12" w:rsidRDefault="00FB6740" w:rsidP="003F4E12">
      <w:r>
        <w:t xml:space="preserve">Proporcionar aos fãs da saga, que, conhecem sobre e queiram testar o próprio conhecimento, possam ter uma fonte de questionários segura, com </w:t>
      </w:r>
      <w:proofErr w:type="spellStart"/>
      <w:r>
        <w:t>conteúdos</w:t>
      </w:r>
      <w:proofErr w:type="spellEnd"/>
      <w:r>
        <w:t xml:space="preserve"> corretos sobre a saga.</w:t>
      </w:r>
    </w:p>
    <w:p w14:paraId="662E6477" w14:textId="77777777" w:rsidR="003F4E12" w:rsidRDefault="003F4E12" w:rsidP="003F4E12"/>
    <w:p w14:paraId="2D0B5FD2" w14:textId="50272E6B" w:rsidR="003F4E12" w:rsidRPr="00FB6740" w:rsidRDefault="003F4E12" w:rsidP="00FB6740">
      <w:pPr>
        <w:pStyle w:val="Ttulo2"/>
        <w:numPr>
          <w:ilvl w:val="0"/>
          <w:numId w:val="0"/>
        </w:numPr>
        <w:rPr>
          <w:b/>
        </w:rPr>
        <w:sectPr w:rsidR="003F4E12" w:rsidRPr="00FB6740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104391407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104391408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104391409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104391410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3ADFCA39" w:rsidR="00370E34" w:rsidRDefault="00EB4A20" w:rsidP="00EB4A20">
      <w:r w:rsidRPr="004B1208">
        <w:tab/>
      </w:r>
      <w:r w:rsidR="002D45C8" w:rsidRPr="002D45C8">
        <w:t>Apresentar os principais riscos levantados, sua classificação e plano de resposta</w:t>
      </w:r>
      <w:r w:rsidR="003E1531">
        <w:t xml:space="preserve"> (somente para </w:t>
      </w:r>
      <w:r w:rsidR="002D230A">
        <w:t xml:space="preserve">turmas </w:t>
      </w:r>
      <w:r w:rsidR="003E1531">
        <w:t>que t</w:t>
      </w:r>
      <w:r w:rsidR="002D230A">
        <w:t>i</w:t>
      </w:r>
      <w:r w:rsidR="003E1531">
        <w:t>ve</w:t>
      </w:r>
      <w:r w:rsidR="002D230A">
        <w:t>ram</w:t>
      </w:r>
      <w:r w:rsidR="003E1531">
        <w:t xml:space="preserve"> essa aula e exercício)</w:t>
      </w:r>
      <w:r w:rsidR="002D45C8" w:rsidRPr="002D45C8">
        <w:t>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104391411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104391412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FF0898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104391413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592ABB4D" w:rsidR="00A66A93" w:rsidRPr="00192CAB" w:rsidRDefault="002D230A" w:rsidP="00A66A93">
      <w:pPr>
        <w:pStyle w:val="Ttulo2"/>
        <w:rPr>
          <w:b/>
        </w:rPr>
      </w:pPr>
      <w:bookmarkStart w:id="17" w:name="_Toc104391414"/>
      <w:r>
        <w:rPr>
          <w:b/>
          <w:noProof/>
        </w:rPr>
        <w:t>DIA</w:t>
      </w:r>
      <w:r w:rsidR="001601C3">
        <w:rPr>
          <w:b/>
          <w:noProof/>
        </w:rPr>
        <w:t xml:space="preserve">GRAMA DE </w:t>
      </w:r>
      <w:r w:rsidR="00C17003" w:rsidRPr="00E2667A">
        <w:rPr>
          <w:b/>
          <w:noProof/>
        </w:rPr>
        <w:t>Solução Técnica</w:t>
      </w:r>
      <w:bookmarkEnd w:id="17"/>
      <w:r w:rsidR="00C17003" w:rsidRPr="00E2667A">
        <w:rPr>
          <w:b/>
          <w:noProof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9" w:name="_Toc104391415"/>
      <w:r w:rsidRPr="00192CAB">
        <w:rPr>
          <w:b/>
        </w:rPr>
        <w:t>Banco de Dados</w:t>
      </w:r>
      <w:bookmarkEnd w:id="19"/>
      <w:r w:rsidRPr="00192CAB">
        <w:rPr>
          <w:b/>
        </w:rPr>
        <w:t xml:space="preserve"> </w:t>
      </w:r>
    </w:p>
    <w:p w14:paraId="22D6D02A" w14:textId="48745D56" w:rsidR="00A66A93" w:rsidRDefault="00A66A93" w:rsidP="00A66A93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0" w:name="_Toc104391416"/>
      <w:r w:rsidRPr="00192CAB">
        <w:rPr>
          <w:b/>
        </w:rPr>
        <w:t>Protótipo das telas, lógica e usabilidade</w:t>
      </w:r>
      <w:bookmarkEnd w:id="20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1" w:name="_Toc104391417"/>
      <w:r>
        <w:rPr>
          <w:b/>
        </w:rPr>
        <w:t>MÉTRICAS</w:t>
      </w:r>
      <w:bookmarkEnd w:id="21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2" w:name="_Toc104391418"/>
      <w:r>
        <w:lastRenderedPageBreak/>
        <w:t>implantação do projeto</w:t>
      </w:r>
      <w:bookmarkEnd w:id="22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3" w:name="_Toc104391419"/>
      <w:r w:rsidRPr="00192CAB">
        <w:rPr>
          <w:b/>
        </w:rPr>
        <w:t>Manual de Instalação da solução</w:t>
      </w:r>
      <w:bookmarkEnd w:id="23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4" w:name="_Toc104391420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4"/>
    </w:p>
    <w:p w14:paraId="2FCEF06E" w14:textId="1BFDF504" w:rsidR="006F7C2F" w:rsidRDefault="008F3EFD" w:rsidP="008F3EFD">
      <w:r w:rsidRPr="008F3EFD">
        <w:t>Desenho e apresentação do Processo de Suporte</w:t>
      </w:r>
      <w:r w:rsidR="006F7C2F">
        <w:t xml:space="preserve"> (</w:t>
      </w:r>
      <w:r w:rsidR="007F0FDD">
        <w:t>Fluxo</w:t>
      </w:r>
      <w:r w:rsidR="006F7C2F">
        <w:t>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FF0898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5" w:name="_Ref125307146"/>
      <w:bookmarkStart w:id="26" w:name="_Toc125374527"/>
      <w:bookmarkStart w:id="27" w:name="_Toc156754424"/>
      <w:bookmarkStart w:id="28" w:name="_Toc104391421"/>
      <w:r>
        <w:lastRenderedPageBreak/>
        <w:t>CONCLUSÕES</w:t>
      </w:r>
      <w:bookmarkEnd w:id="25"/>
      <w:bookmarkEnd w:id="26"/>
      <w:bookmarkEnd w:id="27"/>
      <w:bookmarkEnd w:id="28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9" w:name="_Toc104391422"/>
      <w:r w:rsidRPr="00192CAB">
        <w:rPr>
          <w:b/>
        </w:rPr>
        <w:t>resultados</w:t>
      </w:r>
      <w:bookmarkEnd w:id="29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0" w:name="_Toc104391423"/>
      <w:r w:rsidRPr="00192CAB">
        <w:rPr>
          <w:b/>
        </w:rPr>
        <w:t>Processo de aprendizado com o projeto</w:t>
      </w:r>
      <w:bookmarkEnd w:id="30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1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1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2" w:name="_Toc124080469"/>
      <w:bookmarkStart w:id="33" w:name="_Toc125201972"/>
      <w:bookmarkStart w:id="34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5" w:name="_Toc156754425"/>
      <w:bookmarkStart w:id="36" w:name="_Toc104391425"/>
      <w:r w:rsidRPr="00B55442">
        <w:lastRenderedPageBreak/>
        <w:t>ReferÊncias</w:t>
      </w:r>
      <w:bookmarkEnd w:id="32"/>
      <w:bookmarkEnd w:id="33"/>
      <w:bookmarkEnd w:id="34"/>
      <w:bookmarkEnd w:id="35"/>
      <w:bookmarkEnd w:id="36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36B1" w14:textId="77777777" w:rsidR="005A37D1" w:rsidRDefault="005A37D1">
      <w:r>
        <w:separator/>
      </w:r>
    </w:p>
    <w:p w14:paraId="4B11FB11" w14:textId="77777777" w:rsidR="005A37D1" w:rsidRDefault="005A37D1"/>
    <w:p w14:paraId="0BD9A20E" w14:textId="77777777" w:rsidR="005A37D1" w:rsidRDefault="005A37D1"/>
    <w:p w14:paraId="372AB5A0" w14:textId="77777777" w:rsidR="005A37D1" w:rsidRDefault="005A37D1"/>
  </w:endnote>
  <w:endnote w:type="continuationSeparator" w:id="0">
    <w:p w14:paraId="4E02C7F6" w14:textId="77777777" w:rsidR="005A37D1" w:rsidRDefault="005A37D1">
      <w:r>
        <w:continuationSeparator/>
      </w:r>
    </w:p>
    <w:p w14:paraId="5BBDF551" w14:textId="77777777" w:rsidR="005A37D1" w:rsidRDefault="005A37D1"/>
    <w:p w14:paraId="2179132C" w14:textId="77777777" w:rsidR="005A37D1" w:rsidRDefault="005A37D1"/>
    <w:p w14:paraId="3CE1444B" w14:textId="77777777" w:rsidR="005A37D1" w:rsidRDefault="005A3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B44C" w14:textId="77777777" w:rsidR="005A37D1" w:rsidRDefault="005A37D1">
      <w:r>
        <w:separator/>
      </w:r>
    </w:p>
    <w:p w14:paraId="0E388E1F" w14:textId="77777777" w:rsidR="005A37D1" w:rsidRDefault="005A37D1"/>
    <w:p w14:paraId="2AB0EBD1" w14:textId="77777777" w:rsidR="005A37D1" w:rsidRDefault="005A37D1"/>
    <w:p w14:paraId="60537F60" w14:textId="77777777" w:rsidR="005A37D1" w:rsidRDefault="005A37D1"/>
  </w:footnote>
  <w:footnote w:type="continuationSeparator" w:id="0">
    <w:p w14:paraId="074C5563" w14:textId="77777777" w:rsidR="005A37D1" w:rsidRDefault="005A37D1">
      <w:r>
        <w:continuationSeparator/>
      </w:r>
    </w:p>
    <w:p w14:paraId="167472B0" w14:textId="77777777" w:rsidR="005A37D1" w:rsidRDefault="005A37D1"/>
    <w:p w14:paraId="0C607480" w14:textId="77777777" w:rsidR="005A37D1" w:rsidRDefault="005A37D1"/>
    <w:p w14:paraId="6B620C91" w14:textId="77777777" w:rsidR="005A37D1" w:rsidRDefault="005A3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0BA028D9" w:rsidR="00555AE7" w:rsidRDefault="005A37D1" w:rsidP="008828E4">
    <w:pPr>
      <w:ind w:right="360"/>
    </w:pPr>
    <w:r>
      <w:rPr>
        <w:noProof/>
      </w:rPr>
      <w:pict w14:anchorId="78B2C1E4">
        <v:rect id="Retângulo 2" o:spid="_x0000_s1048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  <w:r w:rsidR="00E8261F" w:rsidRPr="00E8261F">
      <w:rPr>
        <w:noProof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5A37D1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5A37D1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5A37D1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5A37D1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5A37D1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5"/>
  </w:num>
  <w:num w:numId="24" w16cid:durableId="33234485">
    <w:abstractNumId w:val="30"/>
  </w:num>
  <w:num w:numId="25" w16cid:durableId="423184608">
    <w:abstractNumId w:val="14"/>
  </w:num>
  <w:num w:numId="26" w16cid:durableId="1637375366">
    <w:abstractNumId w:val="23"/>
  </w:num>
  <w:num w:numId="27" w16cid:durableId="718092368">
    <w:abstractNumId w:val="26"/>
  </w:num>
  <w:num w:numId="28" w16cid:durableId="2014381491">
    <w:abstractNumId w:val="29"/>
  </w:num>
  <w:num w:numId="29" w16cid:durableId="1345982057">
    <w:abstractNumId w:val="16"/>
  </w:num>
  <w:num w:numId="30" w16cid:durableId="30228563">
    <w:abstractNumId w:val="31"/>
  </w:num>
  <w:num w:numId="31" w16cid:durableId="936602000">
    <w:abstractNumId w:val="17"/>
  </w:num>
  <w:num w:numId="32" w16cid:durableId="1705668776">
    <w:abstractNumId w:val="24"/>
  </w:num>
  <w:num w:numId="33" w16cid:durableId="1317566656">
    <w:abstractNumId w:val="32"/>
  </w:num>
  <w:num w:numId="34" w16cid:durableId="731075840">
    <w:abstractNumId w:val="13"/>
  </w:num>
  <w:num w:numId="35" w16cid:durableId="223225504">
    <w:abstractNumId w:val="22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5"/>
  </w:num>
  <w:num w:numId="39" w16cid:durableId="1625114099">
    <w:abstractNumId w:val="28"/>
  </w:num>
  <w:num w:numId="40" w16cid:durableId="513225198">
    <w:abstractNumId w:val="27"/>
  </w:num>
  <w:num w:numId="41" w16cid:durableId="478695145">
    <w:abstractNumId w:val="21"/>
  </w:num>
  <w:num w:numId="42" w16cid:durableId="236481549">
    <w:abstractNumId w:val="19"/>
  </w:num>
  <w:num w:numId="43" w16cid:durableId="1650356665">
    <w:abstractNumId w:val="20"/>
  </w:num>
  <w:num w:numId="44" w16cid:durableId="539047614">
    <w:abstractNumId w:val="18"/>
  </w:num>
  <w:num w:numId="45" w16cid:durableId="702218743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3A31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37D1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5184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56A18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0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0898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105</TotalTime>
  <Pages>13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MIGUEL CARVALHO SCHREMPP .</cp:lastModifiedBy>
  <cp:revision>66</cp:revision>
  <cp:lastPrinted>2009-11-04T00:12:00Z</cp:lastPrinted>
  <dcterms:created xsi:type="dcterms:W3CDTF">2017-11-20T21:48:00Z</dcterms:created>
  <dcterms:modified xsi:type="dcterms:W3CDTF">2022-06-03T16:08:00Z</dcterms:modified>
</cp:coreProperties>
</file>